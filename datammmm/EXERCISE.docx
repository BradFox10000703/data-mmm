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A7" w:rsidRDefault="00C668A7" w:rsidP="00F31EC4">
      <w:r>
        <w:t>EXERCISE:</w:t>
      </w:r>
    </w:p>
    <w:p w:rsidR="00F31EC4" w:rsidRDefault="00F31EC4" w:rsidP="00F31EC4">
      <w:bookmarkStart w:id="0" w:name="_GoBack"/>
      <w:bookmarkEnd w:id="0"/>
      <w:r>
        <w:t>1</w:t>
      </w:r>
      <w:r>
        <w:tab/>
      </w:r>
      <w:r>
        <w:t>Create</w:t>
      </w:r>
      <w:r>
        <w:t xml:space="preserve"> a database called: </w:t>
      </w:r>
      <w:proofErr w:type="spellStart"/>
      <w:r>
        <w:t>SPJ</w:t>
      </w:r>
      <w:proofErr w:type="spellEnd"/>
    </w:p>
    <w:p w:rsidR="00F31EC4" w:rsidRDefault="00F31EC4" w:rsidP="00F31EC4">
      <w:r>
        <w:t>2</w:t>
      </w:r>
      <w:r>
        <w:tab/>
        <w:t>Create the</w:t>
      </w:r>
      <w:r>
        <w:t xml:space="preserve"> following tables in your database:</w:t>
      </w:r>
    </w:p>
    <w:p w:rsidR="00F31EC4" w:rsidRDefault="00F31EC4" w:rsidP="00C668A7">
      <w:pPr>
        <w:ind w:left="1440"/>
      </w:pPr>
      <w:r>
        <w:t>S (</w:t>
      </w:r>
      <w:r w:rsidRPr="00F31EC4">
        <w:rPr>
          <w:u w:val="single"/>
        </w:rPr>
        <w:t>s#</w:t>
      </w:r>
      <w:r>
        <w:t xml:space="preserve">, </w:t>
      </w:r>
      <w:proofErr w:type="spellStart"/>
      <w:r>
        <w:t>sname</w:t>
      </w:r>
      <w:proofErr w:type="spellEnd"/>
      <w:r>
        <w:t>, status, city)</w:t>
      </w:r>
    </w:p>
    <w:p w:rsidR="00F31EC4" w:rsidRDefault="00F31EC4" w:rsidP="00C668A7">
      <w:pPr>
        <w:ind w:left="1440"/>
      </w:pPr>
      <w:r>
        <w:t>P (</w:t>
      </w:r>
      <w:r w:rsidRPr="00F31EC4">
        <w:rPr>
          <w:u w:val="single"/>
        </w:rPr>
        <w:t>p#</w:t>
      </w:r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, weight, city)</w:t>
      </w:r>
    </w:p>
    <w:p w:rsidR="00F31EC4" w:rsidRDefault="00F31EC4" w:rsidP="00C668A7">
      <w:pPr>
        <w:ind w:left="1440"/>
      </w:pPr>
      <w:r>
        <w:t>J (</w:t>
      </w:r>
      <w:r w:rsidRPr="00F31EC4">
        <w:rPr>
          <w:b/>
          <w:u w:val="single"/>
        </w:rPr>
        <w:t>J#</w:t>
      </w:r>
      <w:r>
        <w:t xml:space="preserve">, </w:t>
      </w:r>
      <w:proofErr w:type="spellStart"/>
      <w:r>
        <w:t>jname</w:t>
      </w:r>
      <w:proofErr w:type="spellEnd"/>
      <w:r>
        <w:t>, city)</w:t>
      </w:r>
    </w:p>
    <w:p w:rsidR="00F31EC4" w:rsidRDefault="00F31EC4" w:rsidP="00C668A7">
      <w:pPr>
        <w:ind w:left="1440"/>
      </w:pPr>
      <w:proofErr w:type="spellStart"/>
      <w:r>
        <w:t>SPJ</w:t>
      </w:r>
      <w:proofErr w:type="spellEnd"/>
      <w:r>
        <w:t xml:space="preserve"> (</w:t>
      </w:r>
      <w:r w:rsidRPr="00F31EC4">
        <w:rPr>
          <w:b/>
          <w:u w:val="single"/>
        </w:rPr>
        <w:t>s#</w:t>
      </w:r>
      <w:r>
        <w:rPr>
          <w:b/>
          <w:u w:val="single"/>
        </w:rPr>
        <w:t>*</w:t>
      </w:r>
      <w:r>
        <w:t xml:space="preserve">, </w:t>
      </w:r>
      <w:r w:rsidRPr="00F31EC4">
        <w:rPr>
          <w:b/>
          <w:u w:val="single"/>
        </w:rPr>
        <w:t>p#</w:t>
      </w:r>
      <w:r>
        <w:rPr>
          <w:b/>
          <w:u w:val="single"/>
        </w:rPr>
        <w:t>*</w:t>
      </w:r>
      <w:r>
        <w:t xml:space="preserve">, </w:t>
      </w:r>
      <w:r w:rsidRPr="00F31EC4">
        <w:rPr>
          <w:b/>
          <w:u w:val="single"/>
        </w:rPr>
        <w:t>j#</w:t>
      </w:r>
      <w:r>
        <w:rPr>
          <w:b/>
          <w:u w:val="single"/>
        </w:rPr>
        <w:t>*</w:t>
      </w:r>
      <w:r>
        <w:t xml:space="preserve">, </w:t>
      </w:r>
      <w:proofErr w:type="spellStart"/>
      <w:r>
        <w:t>qty</w:t>
      </w:r>
      <w:proofErr w:type="spellEnd"/>
      <w:r>
        <w:t>)</w:t>
      </w:r>
    </w:p>
    <w:p w:rsidR="00F31EC4" w:rsidRDefault="00F31EC4" w:rsidP="00C668A7">
      <w:pPr>
        <w:ind w:left="1440"/>
      </w:pPr>
      <w:r>
        <w:t xml:space="preserve">[HINT: Use </w:t>
      </w:r>
      <w:proofErr w:type="spellStart"/>
      <w:r>
        <w:t>movies.sql</w:t>
      </w:r>
      <w:proofErr w:type="spellEnd"/>
      <w:r>
        <w:t xml:space="preserve"> as a guide]</w:t>
      </w:r>
    </w:p>
    <w:p w:rsidR="00C668A7" w:rsidRDefault="00C668A7" w:rsidP="00C668A7">
      <w:pPr>
        <w:ind w:left="1440"/>
      </w:pPr>
      <w:r>
        <w:t xml:space="preserve">Why is the order of </w:t>
      </w:r>
      <w:proofErr w:type="spellStart"/>
      <w:r>
        <w:t>CREATion</w:t>
      </w:r>
      <w:proofErr w:type="spellEnd"/>
      <w:r>
        <w:t xml:space="preserve"> important for </w:t>
      </w:r>
      <w:proofErr w:type="gramStart"/>
      <w:r>
        <w:t>one(</w:t>
      </w:r>
      <w:proofErr w:type="gramEnd"/>
      <w:r>
        <w:t>or more) tables?</w:t>
      </w:r>
    </w:p>
    <w:p w:rsidR="00F31EC4" w:rsidRDefault="00F31EC4" w:rsidP="00F31EC4">
      <w:r>
        <w:t>3</w:t>
      </w:r>
      <w:r>
        <w:tab/>
        <w:t>Onc</w:t>
      </w:r>
      <w:r w:rsidR="00C668A7">
        <w:t>e completed execute</w:t>
      </w:r>
      <w:r>
        <w:t xml:space="preserve"> the following INSERT statements.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INSERT VALUES TO S TABLE */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'Smith'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'Jones'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'Blake'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'Clark'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'Adams'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30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'Athens'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INSERT VALUES TO P TABLE */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'Nut'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'Red'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'Bolt'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'Green'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17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'Screw'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'Blue'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17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'Rome'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'Screw'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'Red'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'Cam'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'Blue'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'Cog'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'Red'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19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INSERT VALUES TO J TABLE */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'Sorter'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'Paris'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'j2'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'Punch'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'Rome'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'j3'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'Reader'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'Athens'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'j4'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'Console'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'Athens'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'j5'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'Collator'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'j6'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'Terminal'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'Oslo'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'j7'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'Tape'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'London'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/* INSERT VALUES TO SPJ TABLE */</w:t>
      </w:r>
    </w:p>
    <w:p w:rsidR="00F31EC4" w:rsidRDefault="00F31EC4" w:rsidP="00F31EC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insert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SPJ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 xml:space="preserve">values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's1'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'p1'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  <w:lang w:eastAsia="en-US"/>
        </w:rPr>
        <w:t>'j1'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  <w:lang w:eastAsia="en-US"/>
        </w:rPr>
        <w:t>);</w:t>
      </w:r>
    </w:p>
    <w:p w:rsidR="00F31EC4" w:rsidRDefault="00F31EC4" w:rsidP="00F31EC4">
      <w:r>
        <w:tab/>
      </w:r>
    </w:p>
    <w:p w:rsidR="00F31EC4" w:rsidRDefault="00F31EC4" w:rsidP="00F31EC4">
      <w:r>
        <w:t>4</w:t>
      </w:r>
      <w:r>
        <w:tab/>
        <w:t xml:space="preserve">Draw the </w:t>
      </w:r>
      <w:proofErr w:type="spellStart"/>
      <w:r>
        <w:t>ERD</w:t>
      </w:r>
      <w:proofErr w:type="spellEnd"/>
      <w:r>
        <w:t xml:space="preserve"> from the above </w:t>
      </w:r>
      <w:proofErr w:type="spellStart"/>
      <w:r>
        <w:t>RM</w:t>
      </w:r>
      <w:proofErr w:type="spellEnd"/>
    </w:p>
    <w:p w:rsidR="00F31EC4" w:rsidRDefault="00F31EC4" w:rsidP="00F31EC4">
      <w:r>
        <w:t>5</w:t>
      </w:r>
      <w:r>
        <w:tab/>
        <w:t xml:space="preserve">Compare you </w:t>
      </w:r>
      <w:proofErr w:type="spellStart"/>
      <w:r>
        <w:t>ERD</w:t>
      </w:r>
      <w:proofErr w:type="spellEnd"/>
      <w:r>
        <w:t xml:space="preserve"> with that generated in </w:t>
      </w:r>
      <w:proofErr w:type="spellStart"/>
      <w:r>
        <w:t>MSSQL</w:t>
      </w:r>
      <w:proofErr w:type="spellEnd"/>
    </w:p>
    <w:p w:rsidR="00F31EC4" w:rsidRDefault="00F31EC4" w:rsidP="00F31EC4">
      <w:r>
        <w:tab/>
      </w:r>
      <w:r>
        <w:tab/>
      </w:r>
      <w:proofErr w:type="gramStart"/>
      <w:r>
        <w:t>Differences in logic?</w:t>
      </w:r>
      <w:proofErr w:type="gramEnd"/>
    </w:p>
    <w:p w:rsidR="00F31EC4" w:rsidRDefault="00F31EC4" w:rsidP="00F31EC4"/>
    <w:p w:rsidR="00F31EC4" w:rsidRDefault="00F31EC4"/>
    <w:p w:rsidR="00F31EC4" w:rsidRDefault="00F31EC4"/>
    <w:sectPr w:rsidR="00F31E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C4"/>
    <w:rsid w:val="003553D9"/>
    <w:rsid w:val="004D574F"/>
    <w:rsid w:val="00C668A7"/>
    <w:rsid w:val="00F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24999-6AE6-473F-9EDE-AEFDB025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EC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4AE5E0D6.dotm</Template>
  <TotalTime>14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Polytechnic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Scott</dc:creator>
  <cp:keywords/>
  <dc:description/>
  <cp:lastModifiedBy>Ray Scott</cp:lastModifiedBy>
  <cp:revision>1</cp:revision>
  <dcterms:created xsi:type="dcterms:W3CDTF">2018-03-28T00:19:00Z</dcterms:created>
  <dcterms:modified xsi:type="dcterms:W3CDTF">2018-03-28T00:34:00Z</dcterms:modified>
</cp:coreProperties>
</file>