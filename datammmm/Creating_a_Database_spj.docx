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53" w:rsidRDefault="00827653" w:rsidP="00151D5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 Database</w:t>
      </w:r>
    </w:p>
    <w:p w:rsidR="00827653" w:rsidRPr="00827653" w:rsidRDefault="00827653" w:rsidP="00151D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3">
        <w:rPr>
          <w:rFonts w:ascii="Times New Roman" w:eastAsia="Times New Roman" w:hAnsi="Times New Roman" w:cs="Times New Roman"/>
          <w:sz w:val="24"/>
          <w:szCs w:val="24"/>
        </w:rPr>
        <w:t>A database can be created using Object Explorer or Transact-SQL language</w:t>
      </w:r>
      <w:r w:rsidR="00040C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D5F" w:rsidRDefault="00AF7B1A" w:rsidP="0082765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2765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Creating a Database </w:t>
      </w:r>
      <w:r w:rsidR="00827653" w:rsidRPr="00827653">
        <w:rPr>
          <w:rFonts w:ascii="Times New Roman" w:eastAsia="Times New Roman" w:hAnsi="Times New Roman" w:cs="Times New Roman"/>
          <w:sz w:val="24"/>
          <w:szCs w:val="24"/>
          <w:u w:val="single"/>
        </w:rPr>
        <w:t>using Object Explorer</w:t>
      </w:r>
    </w:p>
    <w:p w:rsidR="00827653" w:rsidRDefault="00827653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71CC1" w:rsidRPr="00D71CC1" w:rsidRDefault="00D71CC1" w:rsidP="00F06285">
      <w:pPr>
        <w:pStyle w:val="ListParagraph"/>
        <w:spacing w:after="12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1CC1">
        <w:rPr>
          <w:rFonts w:ascii="Times New Roman" w:eastAsia="Times New Roman" w:hAnsi="Times New Roman" w:cs="Times New Roman"/>
          <w:b/>
          <w:sz w:val="24"/>
          <w:szCs w:val="24"/>
        </w:rPr>
        <w:t>Click on SQL Server Management Studio at the Start menu</w:t>
      </w:r>
    </w:p>
    <w:p w:rsidR="00D71CC1" w:rsidRDefault="00D71CC1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71CC1" w:rsidRDefault="001C4174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5505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1" w:rsidRDefault="00D71CC1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71CC1" w:rsidRPr="00F06285" w:rsidRDefault="00DB5501" w:rsidP="00F06285">
      <w:pPr>
        <w:pStyle w:val="ListParagraph"/>
        <w:spacing w:after="12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the s</w:t>
      </w:r>
      <w:r w:rsidR="00D71CC1" w:rsidRPr="00F06285">
        <w:rPr>
          <w:rFonts w:ascii="Times New Roman" w:eastAsia="Times New Roman" w:hAnsi="Times New Roman" w:cs="Times New Roman"/>
          <w:b/>
          <w:sz w:val="24"/>
          <w:szCs w:val="24"/>
        </w:rPr>
        <w:t xml:space="preserve">erver name as </w:t>
      </w:r>
      <w:r w:rsidR="00830D63">
        <w:rPr>
          <w:rFonts w:ascii="Times New Roman" w:eastAsia="Times New Roman" w:hAnsi="Times New Roman" w:cs="Times New Roman"/>
          <w:b/>
          <w:sz w:val="24"/>
          <w:szCs w:val="24"/>
        </w:rPr>
        <w:t>STU-</w:t>
      </w:r>
      <w:r w:rsidR="001C4174">
        <w:rPr>
          <w:rFonts w:ascii="Times New Roman" w:eastAsia="Times New Roman" w:hAnsi="Times New Roman" w:cs="Times New Roman"/>
          <w:b/>
          <w:sz w:val="24"/>
          <w:szCs w:val="24"/>
        </w:rPr>
        <w:t>MSSQL</w:t>
      </w:r>
      <w:r w:rsidR="00D71CC1" w:rsidRPr="00F06285">
        <w:rPr>
          <w:rFonts w:ascii="Times New Roman" w:eastAsia="Times New Roman" w:hAnsi="Times New Roman" w:cs="Times New Roman"/>
          <w:b/>
          <w:sz w:val="24"/>
          <w:szCs w:val="24"/>
        </w:rPr>
        <w:t xml:space="preserve"> of</w:t>
      </w:r>
      <w:r w:rsidR="00F06285">
        <w:rPr>
          <w:rFonts w:ascii="Times New Roman" w:eastAsia="Times New Roman" w:hAnsi="Times New Roman" w:cs="Times New Roman"/>
          <w:b/>
          <w:sz w:val="24"/>
          <w:szCs w:val="24"/>
        </w:rPr>
        <w:t xml:space="preserve"> your PC and Authentication as </w:t>
      </w:r>
      <w:r w:rsidR="00D71CC1" w:rsidRPr="00F06285">
        <w:rPr>
          <w:rFonts w:ascii="Times New Roman" w:eastAsia="Times New Roman" w:hAnsi="Times New Roman" w:cs="Times New Roman"/>
          <w:b/>
          <w:sz w:val="24"/>
          <w:szCs w:val="24"/>
        </w:rPr>
        <w:t>Windows Authentication and click the Connect button</w:t>
      </w:r>
    </w:p>
    <w:p w:rsidR="00D71CC1" w:rsidRDefault="00D71CC1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71CC1" w:rsidRDefault="001C4174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1E29B" wp14:editId="44E57CFE">
            <wp:extent cx="4067175" cy="3086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1" w:rsidRDefault="00D71CC1" w:rsidP="00827653">
      <w:pPr>
        <w:pStyle w:val="ListParagraph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7653" w:rsidRPr="00F06285" w:rsidRDefault="00D71CC1" w:rsidP="00F06285">
      <w:pPr>
        <w:pStyle w:val="ListParagraph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6285">
        <w:rPr>
          <w:rFonts w:ascii="Times New Roman" w:eastAsia="Times New Roman" w:hAnsi="Times New Roman" w:cs="Times New Roman"/>
          <w:sz w:val="24"/>
          <w:szCs w:val="24"/>
        </w:rPr>
        <w:t xml:space="preserve">Now right mouse click on Databases folder and </w:t>
      </w:r>
      <w:r w:rsidR="00827653" w:rsidRPr="00F06285">
        <w:rPr>
          <w:rFonts w:ascii="Times New Roman" w:eastAsia="Times New Roman" w:hAnsi="Times New Roman" w:cs="Times New Roman"/>
          <w:sz w:val="24"/>
          <w:szCs w:val="24"/>
        </w:rPr>
        <w:t xml:space="preserve">Move the cursor to </w:t>
      </w:r>
      <w:r w:rsidR="00040CD4">
        <w:rPr>
          <w:rFonts w:ascii="Times New Roman" w:eastAsia="Times New Roman" w:hAnsi="Times New Roman" w:cs="Times New Roman"/>
          <w:sz w:val="24"/>
          <w:szCs w:val="24"/>
        </w:rPr>
        <w:t>the database folder already created in your name and open it as shown below.</w:t>
      </w:r>
    </w:p>
    <w:p w:rsidR="00827653" w:rsidRPr="00827653" w:rsidRDefault="00827653" w:rsidP="0082765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7BB" w:rsidRDefault="00040CD4">
      <w:r>
        <w:rPr>
          <w:noProof/>
        </w:rPr>
        <w:drawing>
          <wp:inline distT="0" distB="0" distL="0" distR="0" wp14:anchorId="070AA9F8">
            <wp:extent cx="3078480" cy="3408045"/>
            <wp:effectExtent l="38100" t="38100" r="45720" b="40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08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4174" w:rsidRDefault="001C4174">
      <w:pPr>
        <w:rPr>
          <w:b/>
        </w:rPr>
      </w:pPr>
      <w:r>
        <w:rPr>
          <w:b/>
        </w:rPr>
        <w:br w:type="page"/>
      </w:r>
    </w:p>
    <w:p w:rsidR="00365F7E" w:rsidRDefault="00365F7E"/>
    <w:p w:rsidR="00365F7E" w:rsidRPr="00365F7E" w:rsidRDefault="00365F7E">
      <w:pPr>
        <w:rPr>
          <w:b/>
        </w:rPr>
      </w:pPr>
      <w:r w:rsidRPr="00365F7E">
        <w:rPr>
          <w:b/>
        </w:rPr>
        <w:t>Creating Tables</w:t>
      </w:r>
      <w:r w:rsidR="00040CD4">
        <w:rPr>
          <w:b/>
        </w:rPr>
        <w:t xml:space="preserve"> within your database</w:t>
      </w:r>
    </w:p>
    <w:p w:rsidR="00365F7E" w:rsidRDefault="00040CD4">
      <w:r>
        <w:rPr>
          <w:noProof/>
        </w:rPr>
        <w:drawing>
          <wp:inline distT="0" distB="0" distL="0" distR="0" wp14:anchorId="7036AEEC" wp14:editId="2C7329F0">
            <wp:extent cx="4312413" cy="2264662"/>
            <wp:effectExtent l="38100" t="38100" r="31115" b="40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24" cy="2276221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4EC3" w:rsidRDefault="00034EC3" w:rsidP="00034EC3">
      <w:pPr>
        <w:rPr>
          <w:b/>
        </w:rPr>
      </w:pPr>
      <w:r w:rsidRPr="005E72DE">
        <w:rPr>
          <w:b/>
        </w:rPr>
        <w:t xml:space="preserve">Create a table called S </w:t>
      </w:r>
      <w:r>
        <w:rPr>
          <w:b/>
        </w:rPr>
        <w:t xml:space="preserve">in your database </w:t>
      </w:r>
      <w:r w:rsidRPr="005E72DE">
        <w:rPr>
          <w:b/>
        </w:rPr>
        <w:t>and set the S# as the primary key. Remember to save the table by clicking the save table option.</w:t>
      </w:r>
    </w:p>
    <w:p w:rsidR="00511EAD" w:rsidRDefault="00034EC3">
      <w:r>
        <w:t xml:space="preserve">S (s#, </w:t>
      </w:r>
      <w:proofErr w:type="spellStart"/>
      <w:r>
        <w:t>sname</w:t>
      </w:r>
      <w:proofErr w:type="spellEnd"/>
      <w:r>
        <w:t>, status, city)</w:t>
      </w:r>
    </w:p>
    <w:p w:rsidR="00034EC3" w:rsidRDefault="00034EC3">
      <w:r>
        <w:rPr>
          <w:noProof/>
        </w:rPr>
        <w:drawing>
          <wp:inline distT="0" distB="0" distL="0" distR="0" wp14:anchorId="0EEA53D7" wp14:editId="3D40E4CC">
            <wp:extent cx="4238625" cy="2133600"/>
            <wp:effectExtent l="38100" t="38100" r="47625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4EC3" w:rsidRDefault="00034EC3" w:rsidP="00034EC3">
      <w:pPr>
        <w:rPr>
          <w:b/>
        </w:rPr>
      </w:pPr>
      <w:r>
        <w:rPr>
          <w:b/>
        </w:rPr>
        <w:t>Read About data types in SQL Server at this link.</w:t>
      </w:r>
    </w:p>
    <w:p w:rsidR="00034EC3" w:rsidRDefault="00034EC3" w:rsidP="00034EC3">
      <w:pPr>
        <w:rPr>
          <w:b/>
        </w:rPr>
      </w:pPr>
      <w:r w:rsidRPr="00034EC3">
        <w:rPr>
          <w:b/>
        </w:rPr>
        <w:t>https://msdn.microsoft.com/en-us/library/ms187752.aspx</w:t>
      </w:r>
    </w:p>
    <w:p w:rsidR="00034EC3" w:rsidRDefault="00034EC3">
      <w:pPr>
        <w:rPr>
          <w:b/>
        </w:rPr>
      </w:pPr>
      <w:r>
        <w:rPr>
          <w:b/>
        </w:rPr>
        <w:br w:type="page"/>
      </w:r>
    </w:p>
    <w:p w:rsidR="00034EC3" w:rsidRDefault="00034EC3" w:rsidP="00034EC3">
      <w:pPr>
        <w:rPr>
          <w:b/>
        </w:rPr>
      </w:pPr>
      <w:r>
        <w:rPr>
          <w:b/>
        </w:rPr>
        <w:lastRenderedPageBreak/>
        <w:t>Enter data into the table S.</w:t>
      </w:r>
    </w:p>
    <w:p w:rsidR="00034EC3" w:rsidRDefault="00034EC3" w:rsidP="00034EC3">
      <w:r>
        <w:t xml:space="preserve">Move the </w:t>
      </w:r>
      <w:r w:rsidR="00DB5501">
        <w:t xml:space="preserve">mouse </w:t>
      </w:r>
      <w:r>
        <w:t xml:space="preserve">cursor to </w:t>
      </w:r>
      <w:proofErr w:type="spellStart"/>
      <w:r>
        <w:t>dbo.S</w:t>
      </w:r>
      <w:proofErr w:type="spellEnd"/>
      <w:r w:rsidRPr="00034EC3">
        <w:t xml:space="preserve"> table a</w:t>
      </w:r>
      <w:r w:rsidR="00DB5501">
        <w:t xml:space="preserve">nd press left mouse button. Then select </w:t>
      </w:r>
      <w:r w:rsidRPr="00034EC3">
        <w:t xml:space="preserve">the option </w:t>
      </w:r>
      <w:r w:rsidR="00DB5501">
        <w:t>“Edit Top 200 R</w:t>
      </w:r>
      <w:r w:rsidRPr="00034EC3">
        <w:t>ows</w:t>
      </w:r>
      <w:r w:rsidR="00DB5501">
        <w:t>”</w:t>
      </w:r>
      <w:r w:rsidRPr="00034EC3">
        <w:t xml:space="preserve"> option.</w:t>
      </w:r>
      <w:r>
        <w:t xml:space="preserve"> Then enter data (See Fig. 5.1) into the S table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7"/>
        <w:gridCol w:w="4935"/>
      </w:tblGrid>
      <w:tr w:rsidR="00034EC3" w:rsidTr="00034EC3">
        <w:tc>
          <w:tcPr>
            <w:tcW w:w="4621" w:type="dxa"/>
          </w:tcPr>
          <w:p w:rsidR="00034EC3" w:rsidRDefault="00034EC3" w:rsidP="00034EC3">
            <w:r>
              <w:rPr>
                <w:noProof/>
              </w:rPr>
              <w:drawing>
                <wp:inline distT="0" distB="0" distL="0" distR="0" wp14:anchorId="65303C3F">
                  <wp:extent cx="3352800" cy="1645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64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34EC3" w:rsidRDefault="00034EC3" w:rsidP="00034EC3">
            <w:r>
              <w:rPr>
                <w:noProof/>
              </w:rPr>
              <w:drawing>
                <wp:inline distT="0" distB="0" distL="0" distR="0" wp14:anchorId="0F9315C9" wp14:editId="3CDA2AC1">
                  <wp:extent cx="3861849" cy="172309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045" cy="173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EC3" w:rsidRPr="007155AC" w:rsidRDefault="00034EC3">
      <w:pPr>
        <w:rPr>
          <w:b/>
        </w:rPr>
      </w:pPr>
    </w:p>
    <w:p w:rsidR="001C381B" w:rsidRDefault="001C381B">
      <w:r>
        <w:t xml:space="preserve">Create </w:t>
      </w:r>
      <w:r w:rsidR="00DB5501">
        <w:t xml:space="preserve">following </w:t>
      </w:r>
      <w:r w:rsidR="00887AFA">
        <w:t>tables</w:t>
      </w:r>
      <w:r w:rsidR="00034EC3">
        <w:t xml:space="preserve"> in your database</w:t>
      </w:r>
      <w:r w:rsidR="000C5F64">
        <w:t>:</w:t>
      </w:r>
    </w:p>
    <w:p w:rsidR="001C381B" w:rsidRDefault="00887AFA">
      <w:r>
        <w:t>P</w:t>
      </w:r>
      <w:r w:rsidR="001C381B">
        <w:t xml:space="preserve"> (</w:t>
      </w:r>
      <w:r>
        <w:t xml:space="preserve">p#,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weight, city</w:t>
      </w:r>
      <w:r w:rsidR="001C381B">
        <w:t>)</w:t>
      </w:r>
    </w:p>
    <w:p w:rsidR="001C381B" w:rsidRDefault="00887AFA">
      <w:r>
        <w:t xml:space="preserve">J (J#, </w:t>
      </w:r>
      <w:proofErr w:type="spellStart"/>
      <w:r>
        <w:t>jname</w:t>
      </w:r>
      <w:proofErr w:type="spellEnd"/>
      <w:r>
        <w:t>, city</w:t>
      </w:r>
      <w:r w:rsidR="001C381B">
        <w:t>)</w:t>
      </w:r>
    </w:p>
    <w:p w:rsidR="001C381B" w:rsidRDefault="00887AFA">
      <w:r>
        <w:t>SPJ (s#</w:t>
      </w:r>
      <w:proofErr w:type="gramStart"/>
      <w:r>
        <w:t>,  p</w:t>
      </w:r>
      <w:proofErr w:type="gramEnd"/>
      <w:r>
        <w:t>#</w:t>
      </w:r>
      <w:r w:rsidR="001C381B">
        <w:t>,</w:t>
      </w:r>
      <w:r>
        <w:t xml:space="preserve"> j#, </w:t>
      </w:r>
      <w:proofErr w:type="spellStart"/>
      <w:r>
        <w:t>qty</w:t>
      </w:r>
      <w:proofErr w:type="spellEnd"/>
      <w:r w:rsidR="001C381B">
        <w:t>)</w:t>
      </w:r>
    </w:p>
    <w:p w:rsidR="00AA3E64" w:rsidRDefault="00AA3E64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C381B" w:rsidRDefault="001C381B">
      <w:pPr>
        <w:rPr>
          <w:b/>
        </w:rPr>
      </w:pPr>
      <w:r w:rsidRPr="00AA3E64">
        <w:rPr>
          <w:b/>
        </w:rPr>
        <w:lastRenderedPageBreak/>
        <w:t>Database Diagram</w:t>
      </w:r>
      <w:r w:rsidR="00AA3E64" w:rsidRPr="00AA3E64">
        <w:rPr>
          <w:b/>
        </w:rPr>
        <w:t xml:space="preserve"> (ER Diagram)</w:t>
      </w:r>
    </w:p>
    <w:p w:rsidR="00AA3E64" w:rsidRPr="00AA3E64" w:rsidRDefault="00AA3E64">
      <w:pPr>
        <w:rPr>
          <w:b/>
        </w:rPr>
      </w:pPr>
      <w:r>
        <w:rPr>
          <w:b/>
        </w:rPr>
        <w:t xml:space="preserve">Right mouse click </w:t>
      </w:r>
      <w:r w:rsidR="000C5F64">
        <w:rPr>
          <w:b/>
        </w:rPr>
        <w:t>on database diagram and choose n</w:t>
      </w:r>
      <w:r>
        <w:rPr>
          <w:b/>
        </w:rPr>
        <w:t>ew database diagram</w:t>
      </w:r>
      <w:r w:rsidR="000C5F64">
        <w:rPr>
          <w:b/>
        </w:rPr>
        <w:t xml:space="preserve"> option.</w:t>
      </w:r>
    </w:p>
    <w:p w:rsidR="001C381B" w:rsidRDefault="001C381B">
      <w:r>
        <w:rPr>
          <w:noProof/>
        </w:rPr>
        <w:drawing>
          <wp:inline distT="0" distB="0" distL="0" distR="0" wp14:anchorId="108C3970" wp14:editId="5FEBEF1A">
            <wp:extent cx="3602682" cy="27020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591" cy="27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45" w:rsidRPr="001C381B" w:rsidRDefault="00F2565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all the tables to the Database Diagram</w:t>
      </w:r>
    </w:p>
    <w:p w:rsidR="001C381B" w:rsidRDefault="007155AC">
      <w:r>
        <w:rPr>
          <w:noProof/>
        </w:rPr>
        <w:drawing>
          <wp:inline distT="0" distB="0" distL="0" distR="0" wp14:anchorId="3B2BA5F3" wp14:editId="3A996AA5">
            <wp:extent cx="4320976" cy="2129371"/>
            <wp:effectExtent l="38100" t="38100" r="41910" b="425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218" cy="2133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81B" w:rsidRDefault="001C381B"/>
    <w:p w:rsidR="0093446E" w:rsidRDefault="0093446E">
      <w:pPr>
        <w:rPr>
          <w:b/>
        </w:rPr>
      </w:pPr>
      <w:r>
        <w:rPr>
          <w:b/>
        </w:rPr>
        <w:br w:type="page"/>
      </w:r>
    </w:p>
    <w:p w:rsidR="001C381B" w:rsidRPr="001C381B" w:rsidRDefault="001C381B">
      <w:pPr>
        <w:rPr>
          <w:b/>
        </w:rPr>
      </w:pPr>
      <w:r w:rsidRPr="001C381B">
        <w:rPr>
          <w:b/>
        </w:rPr>
        <w:lastRenderedPageBreak/>
        <w:t>Establishing relationships between tables</w:t>
      </w:r>
    </w:p>
    <w:p w:rsidR="001C381B" w:rsidRDefault="003F0DA3">
      <w:r>
        <w:t xml:space="preserve">Right mouse click on </w:t>
      </w:r>
      <w:r w:rsidR="0093446E">
        <w:t xml:space="preserve">a foreign key of </w:t>
      </w:r>
      <w:r>
        <w:t xml:space="preserve">the </w:t>
      </w:r>
      <w:r w:rsidR="0093446E">
        <w:t>SPJ</w:t>
      </w:r>
      <w:r>
        <w:t xml:space="preserve"> table and then select </w:t>
      </w:r>
      <w:r w:rsidRPr="003F0DA3">
        <w:rPr>
          <w:b/>
        </w:rPr>
        <w:t>Relationships</w:t>
      </w:r>
      <w:r>
        <w:t xml:space="preserve"> option.</w:t>
      </w:r>
    </w:p>
    <w:p w:rsidR="001C381B" w:rsidRDefault="0093446E">
      <w:r>
        <w:rPr>
          <w:noProof/>
        </w:rPr>
        <w:drawing>
          <wp:inline distT="0" distB="0" distL="0" distR="0">
            <wp:extent cx="5733415" cy="35255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1B" w:rsidRDefault="003F0DA3">
      <w:r>
        <w:t>Click Add on the dialog box. Expand the Tables and Columns Specification.</w:t>
      </w:r>
    </w:p>
    <w:p w:rsidR="003F0DA3" w:rsidRDefault="0093446E">
      <w:r>
        <w:rPr>
          <w:noProof/>
        </w:rPr>
        <w:drawing>
          <wp:inline distT="0" distB="0" distL="0" distR="0" wp14:anchorId="204BB616" wp14:editId="468C5860">
            <wp:extent cx="5731510" cy="362873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A" w:rsidRDefault="000269AA"/>
    <w:p w:rsidR="000269AA" w:rsidRDefault="000269AA"/>
    <w:p w:rsidR="000269AA" w:rsidRPr="000269AA" w:rsidRDefault="006B71FC">
      <w:pPr>
        <w:rPr>
          <w:b/>
        </w:rPr>
      </w:pPr>
      <w:r>
        <w:rPr>
          <w:b/>
        </w:rPr>
        <w:t>Database</w:t>
      </w:r>
      <w:r w:rsidR="000269AA" w:rsidRPr="000269AA">
        <w:rPr>
          <w:b/>
        </w:rPr>
        <w:t xml:space="preserve"> Diagram</w:t>
      </w:r>
    </w:p>
    <w:p w:rsidR="000269AA" w:rsidRDefault="006B71FC">
      <w:r>
        <w:rPr>
          <w:noProof/>
        </w:rPr>
        <w:drawing>
          <wp:inline distT="0" distB="0" distL="0" distR="0" wp14:anchorId="20C62070" wp14:editId="7B8DB529">
            <wp:extent cx="4216170" cy="2077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6620" cy="20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A" w:rsidRDefault="000269AA"/>
    <w:p w:rsidR="000269AA" w:rsidRPr="006B71FC" w:rsidRDefault="006B71FC">
      <w:pPr>
        <w:rPr>
          <w:b/>
        </w:rPr>
      </w:pPr>
      <w:r w:rsidRPr="006B71FC">
        <w:rPr>
          <w:b/>
        </w:rPr>
        <w:t>Now populate your tables with the data of the SPJ database</w:t>
      </w:r>
    </w:p>
    <w:p w:rsidR="002C271C" w:rsidRDefault="006B71FC" w:rsidP="002C2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85EE736" wp14:editId="16132E45">
            <wp:extent cx="5731510" cy="308925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C" w:rsidRDefault="006B71FC" w:rsidP="002C2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B71FC" w:rsidRDefault="006B71FC" w:rsidP="002C2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Now Test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Your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database with a new Query</w:t>
      </w:r>
    </w:p>
    <w:p w:rsidR="002C271C" w:rsidRDefault="002C271C" w:rsidP="002C2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B71FC">
        <w:rPr>
          <w:rFonts w:ascii="Courier New" w:hAnsi="Courier New" w:cs="Courier New"/>
          <w:noProof/>
          <w:color w:val="0000FF"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C271C" w:rsidRPr="00AF0601" w:rsidRDefault="002C271C" w:rsidP="002C2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* from </w:t>
      </w:r>
      <w:r>
        <w:rPr>
          <w:rFonts w:ascii="Courier New" w:hAnsi="Courier New" w:cs="Courier New"/>
          <w:noProof/>
          <w:sz w:val="20"/>
          <w:szCs w:val="20"/>
        </w:rPr>
        <w:t>dbo</w:t>
      </w:r>
      <w:r w:rsidR="006B71FC">
        <w:rPr>
          <w:rFonts w:ascii="Courier New" w:hAnsi="Courier New" w:cs="Courier New"/>
          <w:noProof/>
          <w:color w:val="808080"/>
          <w:sz w:val="20"/>
          <w:szCs w:val="20"/>
        </w:rPr>
        <w:t>.s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sectPr w:rsidR="002C271C" w:rsidRPr="00AF0601" w:rsidSect="00EF67B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174" w:rsidRDefault="001C4174" w:rsidP="001C4174">
      <w:pPr>
        <w:spacing w:after="0" w:line="240" w:lineRule="auto"/>
      </w:pPr>
      <w:r>
        <w:separator/>
      </w:r>
    </w:p>
  </w:endnote>
  <w:endnote w:type="continuationSeparator" w:id="0">
    <w:p w:rsidR="001C4174" w:rsidRDefault="001C4174" w:rsidP="001C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174" w:rsidRDefault="001C4174">
    <w:pPr>
      <w:pStyle w:val="Footer"/>
    </w:pPr>
    <w:r>
      <w:rPr>
        <w:noProof/>
      </w:rPr>
      <w:drawing>
        <wp:inline distT="0" distB="0" distL="0" distR="0" wp14:anchorId="0A79BCCF">
          <wp:extent cx="5986780" cy="4635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7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174" w:rsidRDefault="001C4174" w:rsidP="001C4174">
      <w:pPr>
        <w:spacing w:after="0" w:line="240" w:lineRule="auto"/>
      </w:pPr>
      <w:r>
        <w:separator/>
      </w:r>
    </w:p>
  </w:footnote>
  <w:footnote w:type="continuationSeparator" w:id="0">
    <w:p w:rsidR="001C4174" w:rsidRDefault="001C4174" w:rsidP="001C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174" w:rsidRDefault="001C4174" w:rsidP="001C4174">
    <w:pPr>
      <w:pStyle w:val="NormalWeb"/>
      <w:spacing w:before="0" w:beforeAutospacing="0" w:after="0" w:afterAutospacing="0"/>
      <w:jc w:val="center"/>
      <w:rPr>
        <w:rFonts w:ascii="Calibri" w:hAnsi="Calibri" w:cstheme="minorBidi"/>
        <w:color w:val="FFFFFF"/>
      </w:rPr>
    </w:pPr>
    <w:r w:rsidRPr="001C4174">
      <w:rPr>
        <w:rFonts w:eastAsia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AF130E" wp14:editId="667AD55A">
              <wp:simplePos x="0" y="0"/>
              <wp:positionH relativeFrom="column">
                <wp:posOffset>0</wp:posOffset>
              </wp:positionH>
              <wp:positionV relativeFrom="paragraph">
                <wp:posOffset>-87659</wp:posOffset>
              </wp:positionV>
              <wp:extent cx="5817404" cy="521332"/>
              <wp:effectExtent l="0" t="0" r="12065" b="1270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17404" cy="521332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1C4174" w:rsidRDefault="00040CD4" w:rsidP="001C41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theme="minorBidi"/>
                              <w:color w:val="FFFFFF"/>
                            </w:rPr>
                          </w:pPr>
                          <w:r>
                            <w:rPr>
                              <w:rFonts w:ascii="Calibri" w:hAnsi="Calibri" w:cstheme="minorBidi"/>
                              <w:color w:val="FFFFFF"/>
                            </w:rPr>
                            <w:t>COMP.6212 Data Management</w:t>
                          </w:r>
                        </w:p>
                        <w:p w:rsidR="001C4174" w:rsidRPr="00687DD9" w:rsidRDefault="001C4174" w:rsidP="001C4174">
                          <w:pPr>
                            <w:jc w:val="center"/>
                            <w:rPr>
                              <w:b/>
                              <w:noProof/>
                              <w:lang w:val="en-US"/>
                            </w:rPr>
                          </w:pPr>
                          <w:r>
                            <w:rPr>
                              <w:b/>
                              <w:noProof/>
                              <w:lang w:val="en-US"/>
                            </w:rPr>
                            <w:t>Creating a database using Object Explorer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F130E" id="Rectangle 7" o:spid="_x0000_s1026" style="position:absolute;left:0;text-align:left;margin-left:0;margin-top:-6.9pt;width:458.05pt;height:4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" fillcolor="windowText" strokeweight="1pt">
              <v:path arrowok="t"/>
              <v:textbox>
                <w:txbxContent>
                  <w:p w:rsidR="001C4174" w:rsidRDefault="00040CD4" w:rsidP="001C417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Calibri" w:hAnsi="Calibri" w:cstheme="minorBidi"/>
                        <w:color w:val="FFFFFF"/>
                      </w:rPr>
                    </w:pPr>
                    <w:r>
                      <w:rPr>
                        <w:rFonts w:ascii="Calibri" w:hAnsi="Calibri" w:cstheme="minorBidi"/>
                        <w:color w:val="FFFFFF"/>
                      </w:rPr>
                      <w:t>COMP.6212 Data Management</w:t>
                    </w:r>
                  </w:p>
                  <w:p w:rsidR="001C4174" w:rsidRPr="00687DD9" w:rsidRDefault="001C4174" w:rsidP="001C4174">
                    <w:pPr>
                      <w:jc w:val="center"/>
                      <w:rPr>
                        <w:b/>
                        <w:noProof/>
                        <w:lang w:val="en-US"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t>Creating a database using Object Explorer</w:t>
                    </w:r>
                  </w:p>
                </w:txbxContent>
              </v:textbox>
            </v:rect>
          </w:pict>
        </mc:Fallback>
      </mc:AlternateContent>
    </w:r>
    <w:r w:rsidRPr="00687DD9">
      <w:rPr>
        <w:rFonts w:ascii="Calibri" w:hAnsi="Calibri" w:cstheme="minorBidi"/>
        <w:color w:val="FFFFFF"/>
      </w:rPr>
      <w:t>COMP.7108 Database Administration</w:t>
    </w:r>
  </w:p>
  <w:p w:rsidR="001C4174" w:rsidRDefault="001C4174" w:rsidP="001C4174">
    <w:pPr>
      <w:pStyle w:val="NormalWeb"/>
      <w:spacing w:before="0" w:beforeAutospacing="0" w:after="0" w:afterAutospacing="0"/>
      <w:jc w:val="center"/>
      <w:rPr>
        <w:rFonts w:ascii="Calibri" w:hAnsi="Calibri" w:cstheme="minorBidi"/>
        <w:color w:val="FFFFFF"/>
      </w:rPr>
    </w:pPr>
    <w:r w:rsidRPr="00687DD9">
      <w:rPr>
        <w:rFonts w:ascii="Calibri" w:hAnsi="Calibri" w:cstheme="minorBidi"/>
        <w:color w:val="FFFFFF"/>
      </w:rPr>
      <w:t>COMP.7108 Database Administration</w:t>
    </w:r>
  </w:p>
  <w:p w:rsidR="001C4174" w:rsidRDefault="001C4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01B"/>
    <w:multiLevelType w:val="hybridMultilevel"/>
    <w:tmpl w:val="9586E44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5F"/>
    <w:rsid w:val="000269AA"/>
    <w:rsid w:val="00034EC3"/>
    <w:rsid w:val="00040CD4"/>
    <w:rsid w:val="000C5F64"/>
    <w:rsid w:val="00151D5F"/>
    <w:rsid w:val="001C381B"/>
    <w:rsid w:val="001C4174"/>
    <w:rsid w:val="002C271C"/>
    <w:rsid w:val="00365F7E"/>
    <w:rsid w:val="003F0DA3"/>
    <w:rsid w:val="00511EAD"/>
    <w:rsid w:val="005E72DE"/>
    <w:rsid w:val="00663B87"/>
    <w:rsid w:val="00681669"/>
    <w:rsid w:val="006B71FC"/>
    <w:rsid w:val="007155AC"/>
    <w:rsid w:val="00827653"/>
    <w:rsid w:val="00830D63"/>
    <w:rsid w:val="00887AFA"/>
    <w:rsid w:val="009179F8"/>
    <w:rsid w:val="0093446E"/>
    <w:rsid w:val="009836CD"/>
    <w:rsid w:val="00A641BA"/>
    <w:rsid w:val="00AA3E64"/>
    <w:rsid w:val="00AF7B1A"/>
    <w:rsid w:val="00C75146"/>
    <w:rsid w:val="00D71CC1"/>
    <w:rsid w:val="00D84D7B"/>
    <w:rsid w:val="00DB5501"/>
    <w:rsid w:val="00DC2B45"/>
    <w:rsid w:val="00DE64E2"/>
    <w:rsid w:val="00E76BA1"/>
    <w:rsid w:val="00EF67BB"/>
    <w:rsid w:val="00F06285"/>
    <w:rsid w:val="00F1647F"/>
    <w:rsid w:val="00F2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C3A748D-E189-49FE-99C8-18B43CE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74"/>
  </w:style>
  <w:style w:type="paragraph" w:styleId="Footer">
    <w:name w:val="footer"/>
    <w:basedOn w:val="Normal"/>
    <w:link w:val="FooterChar"/>
    <w:uiPriority w:val="99"/>
    <w:unhideWhenUsed/>
    <w:rsid w:val="001C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74"/>
  </w:style>
  <w:style w:type="paragraph" w:styleId="NormalWeb">
    <w:name w:val="Normal (Web)"/>
    <w:basedOn w:val="Normal"/>
    <w:uiPriority w:val="99"/>
    <w:unhideWhenUsed/>
    <w:rsid w:val="001C41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379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5AD1933D.dotm</Template>
  <TotalTime>240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2012-08-11T07:31:00Z</dcterms:created>
  <dcterms:modified xsi:type="dcterms:W3CDTF">2017-03-24T03:28:00Z</dcterms:modified>
</cp:coreProperties>
</file>